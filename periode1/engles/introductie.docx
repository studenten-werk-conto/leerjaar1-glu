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85A54" w14:textId="77777777" w:rsidR="00696E38" w:rsidRDefault="000406EB">
      <w:pPr>
        <w:pStyle w:val="Textbody"/>
      </w:pPr>
      <w:r>
        <w:rPr>
          <w:rStyle w:val="StrongEmphasis"/>
          <w:rFonts w:ascii="Calibri, Arial, Helvetica, sans" w:hAnsi="Calibri, Arial, Helvetica, sans"/>
          <w:color w:val="000000"/>
        </w:rPr>
        <w:t>Situation1</w:t>
      </w:r>
    </w:p>
    <w:p w14:paraId="4C0DFB9E" w14:textId="77777777" w:rsidR="00696E38" w:rsidRDefault="000406EB">
      <w:pPr>
        <w:pStyle w:val="Textbody"/>
      </w:pPr>
      <w:r>
        <w:t xml:space="preserve">You are going to join an English class. Write an email introducing yourself to the teacher and the class. Mention your experience of learning and speaking English and say why you want to join the class and what you would </w:t>
      </w:r>
      <w:r>
        <w:t>like to improve. </w:t>
      </w:r>
    </w:p>
    <w:p w14:paraId="4F7AB197" w14:textId="77777777" w:rsidR="00696E38" w:rsidRDefault="00696E38">
      <w:pPr>
        <w:pStyle w:val="Textbody"/>
      </w:pPr>
    </w:p>
    <w:p w14:paraId="30FBDBDA" w14:textId="77777777" w:rsidR="00696E38" w:rsidRDefault="000406EB">
      <w:pPr>
        <w:pStyle w:val="Textbody"/>
      </w:pPr>
      <w:r>
        <w:t>Dear mister Flip,</w:t>
      </w:r>
    </w:p>
    <w:p w14:paraId="492E068C" w14:textId="0B12510F" w:rsidR="00696E38" w:rsidRDefault="000406EB">
      <w:pPr>
        <w:pStyle w:val="Textbody"/>
      </w:pPr>
      <w:r>
        <w:t xml:space="preserve">In a few weeks we will both see each other for the first time, I am really excited for your classes because I heard a lot about you. But that is currently not relevant for my email. I wanted to e-mail you because </w:t>
      </w:r>
      <w:r w:rsidR="0058418B">
        <w:t>I am</w:t>
      </w:r>
      <w:r>
        <w:t xml:space="preserve"> wo</w:t>
      </w:r>
      <w:r>
        <w:t>rried because in high school (or middle school depends if you follow the Dutch education ranks) I didn’t do much about English classes. The only thing I did about my English is watching ALOT of YouTube videos and Reddit, when I say ALOT of YouTube videos I</w:t>
      </w:r>
      <w:r>
        <w:t xml:space="preserve"> mean I watch that shit more than a CEO works in a week[1] .But anyway as you might have noticed my sentence writing is not very good.</w:t>
      </w:r>
    </w:p>
    <w:p w14:paraId="05BE0639" w14:textId="77777777" w:rsidR="00696E38" w:rsidRDefault="000406EB">
      <w:pPr>
        <w:pStyle w:val="Textbody"/>
      </w:pPr>
      <w:r>
        <w:t xml:space="preserve">I consider my vocabulary to be pretty good, but my grammar that is an absolute disaster just like the PRC’s plan to kill </w:t>
      </w:r>
      <w:r>
        <w:t>all the sparrow’s [2]. So, I like to improve that.</w:t>
      </w:r>
    </w:p>
    <w:p w14:paraId="6601789E" w14:textId="77777777" w:rsidR="00696E38" w:rsidRDefault="00696E38">
      <w:pPr>
        <w:pStyle w:val="Textbody"/>
      </w:pPr>
    </w:p>
    <w:p w14:paraId="617D4347" w14:textId="77777777" w:rsidR="00696E38" w:rsidRDefault="000406EB">
      <w:pPr>
        <w:pStyle w:val="Textbody"/>
      </w:pPr>
      <w:r>
        <w:t>I hope hearing from you soon,</w:t>
      </w:r>
    </w:p>
    <w:p w14:paraId="1D8ADAA1" w14:textId="77777777" w:rsidR="00696E38" w:rsidRDefault="000406EB">
      <w:pPr>
        <w:pStyle w:val="Textbody"/>
      </w:pPr>
      <w:r>
        <w:t>Constantijn van Hartesveldt</w:t>
      </w:r>
    </w:p>
    <w:p w14:paraId="72F2122D" w14:textId="77777777" w:rsidR="00696E38" w:rsidRDefault="000406EB">
      <w:pPr>
        <w:pStyle w:val="Textbody"/>
      </w:pPr>
      <w:r>
        <w:t xml:space="preserve"> </w:t>
      </w:r>
    </w:p>
    <w:p w14:paraId="4BB03152" w14:textId="77777777" w:rsidR="00696E38" w:rsidRDefault="000406EB">
      <w:pPr>
        <w:pStyle w:val="Textbody"/>
      </w:pPr>
      <w:r>
        <w:t>[1] https://hbr.org/2018/07/the-leaders-calendar#what-do-ceos-actually-do</w:t>
      </w:r>
    </w:p>
    <w:p w14:paraId="41610310" w14:textId="77777777" w:rsidR="00696E38" w:rsidRDefault="000406EB">
      <w:pPr>
        <w:pStyle w:val="Textbody"/>
      </w:pPr>
      <w:r>
        <w:t>[2] https://en.wikipedia.org/wiki/Great_Chinese_Famine#Four_Pests_Camp</w:t>
      </w:r>
      <w:r>
        <w:t>aign</w:t>
      </w:r>
    </w:p>
    <w:p w14:paraId="41BF4259" w14:textId="77777777" w:rsidR="00696E38" w:rsidRDefault="000406EB">
      <w:pPr>
        <w:pStyle w:val="Textbody"/>
      </w:pPr>
      <w:r>
        <w:rPr>
          <w:rStyle w:val="StrongEmphasis"/>
        </w:rPr>
        <w:t>Situation 2</w:t>
      </w:r>
    </w:p>
    <w:p w14:paraId="61611963" w14:textId="77777777" w:rsidR="00696E38" w:rsidRDefault="000406EB">
      <w:pPr>
        <w:pStyle w:val="Textbody"/>
      </w:pPr>
      <w:r>
        <w:t>Next week you start a new job in a multilingual company. Your colleagues speak over twenty languages, and all of them read English. Write to introduce yourself. Mention your previous work experience and languages you know and add something</w:t>
      </w:r>
      <w:r>
        <w:t xml:space="preserve"> personal.</w:t>
      </w:r>
    </w:p>
    <w:p w14:paraId="6517C8A0" w14:textId="77777777" w:rsidR="00696E38" w:rsidRDefault="00696E38">
      <w:pPr>
        <w:pStyle w:val="Textbody"/>
      </w:pPr>
    </w:p>
    <w:p w14:paraId="5C787DE9" w14:textId="77777777" w:rsidR="00696E38" w:rsidRDefault="000406EB">
      <w:pPr>
        <w:pStyle w:val="Textbody"/>
      </w:pPr>
      <w:r>
        <w:t>Dear colleagues,</w:t>
      </w:r>
    </w:p>
    <w:p w14:paraId="1583410B" w14:textId="77777777" w:rsidR="00696E38" w:rsidRDefault="00696E38">
      <w:pPr>
        <w:pStyle w:val="Textbody"/>
      </w:pPr>
    </w:p>
    <w:p w14:paraId="6762FDF6" w14:textId="4269AE68" w:rsidR="00696E38" w:rsidRDefault="000406EB">
      <w:pPr>
        <w:pStyle w:val="Textbody"/>
      </w:pPr>
      <w:r>
        <w:t xml:space="preserve">Soon I will join your amazing team at Saudi Aramco, </w:t>
      </w:r>
      <w:r w:rsidR="0058418B">
        <w:t>it is</w:t>
      </w:r>
      <w:r>
        <w:t xml:space="preserve"> an absolute pleasure to have the privilege to be able to join your amazing team. I started working as a Full stack developer at Free wheel in Amsterdam working in the </w:t>
      </w:r>
      <w:r>
        <w:t>back end for the website and the app. Later at Freewheel I worked in incident response.</w:t>
      </w:r>
    </w:p>
    <w:p w14:paraId="5BB5C4B2" w14:textId="77777777" w:rsidR="00696E38" w:rsidRDefault="000406EB">
      <w:pPr>
        <w:pStyle w:val="Textbody"/>
      </w:pPr>
      <w:r>
        <w:t xml:space="preserve">I liked this position so much that I wanted more so I started working as an incident responder, I did this for 6 years and now </w:t>
      </w:r>
      <w:proofErr w:type="spellStart"/>
      <w:r>
        <w:t>its</w:t>
      </w:r>
      <w:proofErr w:type="spellEnd"/>
      <w:r>
        <w:t xml:space="preserve"> time to switch to another company. Bu</w:t>
      </w:r>
      <w:r>
        <w:t xml:space="preserve">t work is not everything in my free time I </w:t>
      </w:r>
      <w:r>
        <w:lastRenderedPageBreak/>
        <w:t>sport climb indoor and if the situation allows it outdoor too. Furthermore, I speak over 4 languages: Dutch, German, English and a little bit of Russian. I am currently following a Russian language course.</w:t>
      </w:r>
    </w:p>
    <w:p w14:paraId="6747C3F1" w14:textId="77777777" w:rsidR="00696E38" w:rsidRDefault="00696E38">
      <w:pPr>
        <w:pStyle w:val="Textbody"/>
      </w:pPr>
    </w:p>
    <w:p w14:paraId="4734E83D" w14:textId="69BD0355" w:rsidR="00696E38" w:rsidRDefault="000406EB">
      <w:pPr>
        <w:pStyle w:val="Textbody"/>
      </w:pPr>
      <w:r>
        <w:t>I hope</w:t>
      </w:r>
      <w:r>
        <w:t xml:space="preserve"> to see everyone </w:t>
      </w:r>
      <w:proofErr w:type="gramStart"/>
      <w:r>
        <w:t>in the near future</w:t>
      </w:r>
      <w:proofErr w:type="gramEnd"/>
      <w:r w:rsidR="0058418B">
        <w:t>.</w:t>
      </w:r>
    </w:p>
    <w:p w14:paraId="53BE5762" w14:textId="77777777" w:rsidR="00696E38" w:rsidRDefault="00696E38">
      <w:pPr>
        <w:pStyle w:val="Textbody"/>
      </w:pPr>
    </w:p>
    <w:p w14:paraId="482B21AB" w14:textId="77777777" w:rsidR="00696E38" w:rsidRDefault="00696E38">
      <w:pPr>
        <w:pStyle w:val="Textbody"/>
      </w:pPr>
    </w:p>
    <w:p w14:paraId="39B77982" w14:textId="77777777" w:rsidR="00696E38" w:rsidRDefault="00696E38">
      <w:pPr>
        <w:pStyle w:val="Standard"/>
      </w:pPr>
    </w:p>
    <w:sectPr w:rsidR="00696E3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AA190" w14:textId="77777777" w:rsidR="00000000" w:rsidRDefault="000406EB">
      <w:r>
        <w:separator/>
      </w:r>
    </w:p>
  </w:endnote>
  <w:endnote w:type="continuationSeparator" w:id="0">
    <w:p w14:paraId="0CC7D10D" w14:textId="77777777" w:rsidR="00000000" w:rsidRDefault="00040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Arial, Helvetica, sans">
    <w:altName w:val="Calibri"/>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D48A4" w14:textId="77777777" w:rsidR="00000000" w:rsidRDefault="000406EB">
      <w:r>
        <w:rPr>
          <w:color w:val="000000"/>
        </w:rPr>
        <w:separator/>
      </w:r>
    </w:p>
  </w:footnote>
  <w:footnote w:type="continuationSeparator" w:id="0">
    <w:p w14:paraId="5097654C" w14:textId="77777777" w:rsidR="00000000" w:rsidRDefault="000406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696E38"/>
    <w:rsid w:val="000406EB"/>
    <w:rsid w:val="0058418B"/>
    <w:rsid w:val="00696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0B11"/>
  <w15:docId w15:val="{B19128A4-D5BC-4A2E-8DC0-06F051CD6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A17FCAABEAF3479849B33CC0818B51" ma:contentTypeVersion="12" ma:contentTypeDescription="Een nieuw document maken." ma:contentTypeScope="" ma:versionID="8c448e29f8e3e59c2ad4588834722a14">
  <xsd:schema xmlns:xsd="http://www.w3.org/2001/XMLSchema" xmlns:xs="http://www.w3.org/2001/XMLSchema" xmlns:p="http://schemas.microsoft.com/office/2006/metadata/properties" xmlns:ns3="62ddbaad-ea81-4610-97f9-2fbde6fd753f" xmlns:ns4="dbb1cf5a-88dd-495d-9bef-ca149abfaad3" targetNamespace="http://schemas.microsoft.com/office/2006/metadata/properties" ma:root="true" ma:fieldsID="2ea56725f2e5e9aeae3bf917f390d11a" ns3:_="" ns4:_="">
    <xsd:import namespace="62ddbaad-ea81-4610-97f9-2fbde6fd753f"/>
    <xsd:import namespace="dbb1cf5a-88dd-495d-9bef-ca149abfaa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ddbaad-ea81-4610-97f9-2fbde6fd75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b1cf5a-88dd-495d-9bef-ca149abfaad3"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53B3DA-2513-4218-9AEA-BD9E59CF4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ddbaad-ea81-4610-97f9-2fbde6fd753f"/>
    <ds:schemaRef ds:uri="dbb1cf5a-88dd-495d-9bef-ca149abfaa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4586A6-7288-4633-9817-6CC4197E7089}">
  <ds:schemaRefs>
    <ds:schemaRef ds:uri="http://schemas.microsoft.com/sharepoint/v3/contenttype/forms"/>
  </ds:schemaRefs>
</ds:datastoreItem>
</file>

<file path=customXml/itemProps3.xml><?xml version="1.0" encoding="utf-8"?>
<ds:datastoreItem xmlns:ds="http://schemas.openxmlformats.org/officeDocument/2006/customXml" ds:itemID="{4673BD22-83E7-4D92-BF78-D4C14AB7F22A}">
  <ds:schemaRefs>
    <ds:schemaRef ds:uri="http://www.w3.org/XML/1998/namespace"/>
    <ds:schemaRef ds:uri="http://schemas.microsoft.com/office/infopath/2007/PartnerControls"/>
    <ds:schemaRef ds:uri="http://schemas.microsoft.com/office/2006/metadata/properties"/>
    <ds:schemaRef ds:uri="http://purl.org/dc/dcmitype/"/>
    <ds:schemaRef ds:uri="http://purl.org/dc/elements/1.1/"/>
    <ds:schemaRef ds:uri="62ddbaad-ea81-4610-97f9-2fbde6fd753f"/>
    <ds:schemaRef ds:uri="http://schemas.microsoft.com/office/2006/documentManagement/types"/>
    <ds:schemaRef ds:uri="http://schemas.openxmlformats.org/package/2006/metadata/core-properties"/>
    <ds:schemaRef ds:uri="dbb1cf5a-88dd-495d-9bef-ca149abfaad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Constantijn van Hartesveldt</cp:lastModifiedBy>
  <cp:revision>2</cp:revision>
  <dcterms:created xsi:type="dcterms:W3CDTF">2020-10-14T07:36:00Z</dcterms:created>
  <dcterms:modified xsi:type="dcterms:W3CDTF">2020-10-14T07:36:00Z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0x01010006A17FCAABEAF3479849B33CC0818B51</vt:lpwstr>
  </property>
</Properties>
</file>